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E" w:rsidRDefault="000B525F">
      <w:pPr>
        <w:pStyle w:val="Title"/>
        <w:jc w:val="right"/>
      </w:pPr>
      <w:r>
        <w:t xml:space="preserve">Surgery </w:t>
      </w:r>
      <w:proofErr w:type="gramStart"/>
      <w:r>
        <w:t>On</w:t>
      </w:r>
      <w:proofErr w:type="gramEnd"/>
      <w:r>
        <w:t xml:space="preserve"> Sunday</w:t>
      </w:r>
    </w:p>
    <w:p w:rsidR="002C1F3E" w:rsidRDefault="00743DCF">
      <w:pPr>
        <w:pStyle w:val="Title"/>
        <w:jc w:val="right"/>
      </w:pPr>
      <w:fldSimple w:instr="title  \* Mergeformat ">
        <w:r w:rsidR="00CA0558">
          <w:t xml:space="preserve">Use Case Specification: </w:t>
        </w:r>
        <w:r w:rsidR="000E5E25">
          <w:t>Send Thank You Emails to</w:t>
        </w:r>
        <w:r w:rsidR="005E3E5D">
          <w:t xml:space="preserve"> Appropriate Interpreter(s</w:t>
        </w:r>
      </w:fldSimple>
      <w:r w:rsidR="005E3E5D">
        <w:t>)</w:t>
      </w:r>
    </w:p>
    <w:p w:rsidR="002C1F3E" w:rsidRDefault="002C1F3E">
      <w:pPr>
        <w:pStyle w:val="Title"/>
        <w:jc w:val="right"/>
      </w:pPr>
    </w:p>
    <w:p w:rsidR="002C1F3E" w:rsidRDefault="000B525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C1F3E" w:rsidRDefault="002C1F3E"/>
    <w:p w:rsidR="002C1F3E" w:rsidRDefault="002C1F3E"/>
    <w:p w:rsidR="002C1F3E" w:rsidRDefault="002C1F3E">
      <w:pPr>
        <w:pStyle w:val="BodyText"/>
      </w:pPr>
    </w:p>
    <w:p w:rsidR="002C1F3E" w:rsidRDefault="002C1F3E">
      <w:pPr>
        <w:pStyle w:val="BodyText"/>
      </w:pPr>
    </w:p>
    <w:p w:rsidR="002C1F3E" w:rsidRDefault="002C1F3E">
      <w:pPr>
        <w:sectPr w:rsidR="002C1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1F3E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1F3E"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1F3E"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10/23/2017</w:t>
            </w:r>
          </w:p>
        </w:tc>
        <w:tc>
          <w:tcPr>
            <w:tcW w:w="1152" w:type="dxa"/>
          </w:tcPr>
          <w:p w:rsidR="002C1F3E" w:rsidRDefault="000B52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C1F3E" w:rsidRDefault="00BE0838">
            <w:pPr>
              <w:pStyle w:val="Tabletext"/>
            </w:pPr>
            <w:r w:rsidRPr="00BE0838">
              <w:t xml:space="preserve"> </w:t>
            </w:r>
            <w:r w:rsidR="00DC2BBF" w:rsidRPr="00DC2BBF">
              <w:t>Send Thank You Emails to Appropriate Interpreter(s</w:t>
            </w:r>
            <w:r w:rsidR="00DC2BBF">
              <w:t>)</w:t>
            </w:r>
          </w:p>
        </w:tc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Damon Quire</w:t>
            </w: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</w:tbl>
    <w:p w:rsidR="002C1F3E" w:rsidRDefault="002C1F3E"/>
    <w:p w:rsidR="002C1F3E" w:rsidRDefault="00AE19B8">
      <w:pPr>
        <w:pStyle w:val="Title"/>
      </w:pPr>
      <w:r>
        <w:br w:type="page"/>
      </w:r>
      <w:r>
        <w:lastRenderedPageBreak/>
        <w:t>Table of Contents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DC2BBF" w:rsidRPr="00DC2BBF">
        <w:rPr>
          <w:noProof/>
          <w:szCs w:val="24"/>
        </w:rPr>
        <w:t>Send Thank You Emails to Appropriate Interpreter(s</w:t>
      </w:r>
      <w:r w:rsidR="00DC2BBF">
        <w:rPr>
          <w:noProof/>
          <w:szCs w:val="24"/>
        </w:rPr>
        <w:t>)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In, Information Must be Available</w:t>
      </w:r>
      <w:r w:rsidR="00251AFD">
        <w:rPr>
          <w:noProof/>
        </w:rPr>
        <w:t>, Must Access Mail Munch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251AFD">
        <w:rPr>
          <w:noProof/>
        </w:rPr>
        <w:t>Email is Sent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870FB5">
        <w:rPr>
          <w:noProof/>
        </w:rPr>
        <w:t>4</w:t>
      </w:r>
    </w:p>
    <w:p w:rsidR="009B0ED2" w:rsidRDefault="00AE19B8" w:rsidP="009B0ED2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836AA">
        <w:lastRenderedPageBreak/>
        <w:fldChar w:fldCharType="begin"/>
      </w:r>
      <w:r w:rsidR="005836AA">
        <w:instrText xml:space="preserve">title  \* Mergeformat </w:instrText>
      </w:r>
      <w:r w:rsidR="005836AA">
        <w:fldChar w:fldCharType="separate"/>
      </w:r>
      <w:r w:rsidR="00CA0558">
        <w:t xml:space="preserve">Use Case Specification: </w:t>
      </w:r>
      <w:fldSimple w:instr="title  \* Mergeformat ">
        <w:r w:rsidR="009B0ED2">
          <w:t xml:space="preserve"> </w:t>
        </w:r>
        <w:r w:rsidR="00DC2BBF" w:rsidRPr="00DC2BBF">
          <w:t>Send Thank You Emails to Appropriate Interpreter(s</w:t>
        </w:r>
      </w:fldSimple>
      <w:r w:rsidR="00DC2BBF">
        <w:t>)</w:t>
      </w:r>
    </w:p>
    <w:p w:rsidR="002C1F3E" w:rsidRDefault="005836AA">
      <w:pPr>
        <w:pStyle w:val="Title"/>
      </w:pPr>
      <w:r>
        <w:fldChar w:fldCharType="end"/>
      </w:r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2C1F3E" w:rsidRDefault="002C1F3E">
      <w:pPr>
        <w:pStyle w:val="InfoBlue"/>
      </w:pPr>
    </w:p>
    <w:p w:rsidR="002C1F3E" w:rsidRDefault="00DC2BBF" w:rsidP="00DC2BBF">
      <w:pPr>
        <w:pStyle w:val="Heading1"/>
      </w:pPr>
      <w:bookmarkStart w:id="2" w:name="_Toc423410238"/>
      <w:bookmarkStart w:id="3" w:name="_Toc425054504"/>
      <w:r w:rsidRPr="00DC2BBF">
        <w:t>Send Thank You Emails to Appropriate Interpreter(</w:t>
      </w:r>
      <w:r>
        <w:t>s)</w:t>
      </w:r>
      <w:r w:rsidR="00AE19B8">
        <w:t xml:space="preserve"> </w:t>
      </w:r>
    </w:p>
    <w:p w:rsidR="002C1F3E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2C1F3E" w:rsidRPr="009B0ED2" w:rsidRDefault="009B0ED2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The objective of this use case is to show how a program coordinator would go about </w:t>
      </w:r>
      <w:r w:rsidR="00DC2BBF">
        <w:rPr>
          <w:i w:val="0"/>
          <w:color w:val="auto"/>
        </w:rPr>
        <w:t xml:space="preserve">sending a thank you email </w:t>
      </w:r>
      <w:r w:rsidR="005E3E5D">
        <w:rPr>
          <w:i w:val="0"/>
          <w:color w:val="auto"/>
        </w:rPr>
        <w:t>the</w:t>
      </w:r>
      <w:r>
        <w:rPr>
          <w:i w:val="0"/>
          <w:color w:val="auto"/>
        </w:rPr>
        <w:t xml:space="preserve"> a</w:t>
      </w:r>
      <w:r w:rsidR="00DC2BBF">
        <w:rPr>
          <w:i w:val="0"/>
          <w:color w:val="auto"/>
        </w:rPr>
        <w:t>ppropriate</w:t>
      </w:r>
      <w:r>
        <w:rPr>
          <w:i w:val="0"/>
          <w:color w:val="auto"/>
        </w:rPr>
        <w:t xml:space="preserve"> interpreters. This is necessary so that SOS can appropriately </w:t>
      </w:r>
      <w:r w:rsidR="00DC2BBF">
        <w:rPr>
          <w:i w:val="0"/>
          <w:color w:val="auto"/>
        </w:rPr>
        <w:t xml:space="preserve">thank the interpreter(s) that have generously donated their time </w:t>
      </w:r>
      <w:proofErr w:type="gramStart"/>
      <w:r w:rsidR="00DC2BBF">
        <w:rPr>
          <w:i w:val="0"/>
          <w:color w:val="auto"/>
        </w:rPr>
        <w:t>in order to</w:t>
      </w:r>
      <w:proofErr w:type="gramEnd"/>
      <w:r w:rsidR="00DC2BBF">
        <w:rPr>
          <w:i w:val="0"/>
          <w:color w:val="auto"/>
        </w:rPr>
        <w:t xml:space="preserve"> help SOS and the patient.</w:t>
      </w:r>
      <w:r>
        <w:rPr>
          <w:i w:val="0"/>
          <w:color w:val="auto"/>
        </w:rPr>
        <w:t xml:space="preserve"> This way, instead of manually searching through all of the files available on interpreters, they instead </w:t>
      </w:r>
      <w:r w:rsidR="00892FCA">
        <w:rPr>
          <w:i w:val="0"/>
          <w:color w:val="auto"/>
        </w:rPr>
        <w:t xml:space="preserve">access all of </w:t>
      </w:r>
      <w:r w:rsidR="00DC2BBF">
        <w:rPr>
          <w:i w:val="0"/>
          <w:color w:val="auto"/>
        </w:rPr>
        <w:t>interpreters that worked t</w:t>
      </w:r>
      <w:r w:rsidR="00B361F2">
        <w:rPr>
          <w:i w:val="0"/>
          <w:color w:val="auto"/>
        </w:rPr>
        <w:t>he event and can easily send them</w:t>
      </w:r>
      <w:r w:rsidR="00DC2BBF">
        <w:rPr>
          <w:i w:val="0"/>
          <w:color w:val="auto"/>
        </w:rPr>
        <w:t xml:space="preserve"> emails.</w:t>
      </w:r>
    </w:p>
    <w:p w:rsidR="002C1F3E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2C1F3E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A user wants to </w:t>
      </w:r>
      <w:r w:rsidR="00DC2BBF">
        <w:t>show thanks for interpreter volunteer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>Program Coordinator logs in with their authorization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Program Coordinator navigates to </w:t>
      </w:r>
      <w:r w:rsidR="00DC2BBF">
        <w:t>past events tab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DC2BBF">
        <w:t>finds appropriate event</w:t>
      </w:r>
    </w:p>
    <w:p w:rsidR="009B0ED2" w:rsidRDefault="00677255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5E3E5D">
        <w:t xml:space="preserve">navigates to interpreter </w:t>
      </w:r>
      <w:r w:rsidR="008116B9">
        <w:t>field</w:t>
      </w:r>
    </w:p>
    <w:p w:rsidR="00677255" w:rsidRDefault="00677255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5E3E5D">
        <w:t>selects the appropriate interpreter(s)</w:t>
      </w:r>
      <w:r w:rsidR="00DC2BBF">
        <w:t xml:space="preserve"> email address</w:t>
      </w:r>
    </w:p>
    <w:p w:rsidR="00892FCA" w:rsidRDefault="00892FCA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DC2BBF">
        <w:t xml:space="preserve">navigates to </w:t>
      </w:r>
      <w:r w:rsidR="008116B9">
        <w:t>mail plugin</w:t>
      </w:r>
    </w:p>
    <w:p w:rsidR="00892FCA" w:rsidRDefault="00892FCA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DC2BBF">
        <w:t>imports these email addresses</w:t>
      </w:r>
    </w:p>
    <w:p w:rsidR="00892FCA" w:rsidRDefault="00892FCA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DC2BBF">
        <w:t>sends email</w:t>
      </w:r>
    </w:p>
    <w:p w:rsidR="00DC2BBF" w:rsidRDefault="00DC2BBF" w:rsidP="009B0ED2">
      <w:pPr>
        <w:pStyle w:val="ListParagraph"/>
        <w:numPr>
          <w:ilvl w:val="0"/>
          <w:numId w:val="23"/>
        </w:numPr>
      </w:pPr>
      <w:r>
        <w:t xml:space="preserve">Program Coordinator logs out of </w:t>
      </w:r>
      <w:r w:rsidR="008116B9">
        <w:t>plugin</w:t>
      </w:r>
      <w:bookmarkStart w:id="11" w:name="_GoBack"/>
      <w:bookmarkEnd w:id="11"/>
    </w:p>
    <w:p w:rsidR="00DC2BBF" w:rsidRPr="009B0ED2" w:rsidRDefault="00DC2BBF" w:rsidP="009B0ED2">
      <w:pPr>
        <w:pStyle w:val="ListParagraph"/>
        <w:numPr>
          <w:ilvl w:val="0"/>
          <w:numId w:val="23"/>
        </w:numPr>
      </w:pPr>
      <w:r>
        <w:t>Program Coordinator logs out of SOS website</w:t>
      </w:r>
    </w:p>
    <w:p w:rsidR="002C1F3E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:rsidR="00677255" w:rsidRPr="00677255" w:rsidRDefault="00677255" w:rsidP="00677255">
      <w:pPr>
        <w:ind w:left="720"/>
      </w:pPr>
      <w:r>
        <w:t>There are no alternative flows</w:t>
      </w:r>
    </w:p>
    <w:p w:rsidR="002C1F3E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:rsidR="002C1F3E" w:rsidRPr="00677255" w:rsidRDefault="00677255">
      <w:pPr>
        <w:pStyle w:val="Heading2"/>
        <w:widowControl/>
        <w:rPr>
          <w:rFonts w:ascii="Times New Roman" w:hAnsi="Times New Roman"/>
        </w:rPr>
      </w:pPr>
      <w:r w:rsidRPr="00677255">
        <w:rPr>
          <w:rFonts w:ascii="Times New Roman" w:hAnsi="Times New Roman"/>
        </w:rPr>
        <w:t>-</w:t>
      </w:r>
      <w:r w:rsidRPr="00677255">
        <w:rPr>
          <w:rFonts w:ascii="Times New Roman" w:hAnsi="Times New Roman"/>
          <w:b w:val="0"/>
        </w:rPr>
        <w:t>User must be logged into their account and have the proper authorizat</w:t>
      </w:r>
      <w:r w:rsidR="00892FCA">
        <w:rPr>
          <w:rFonts w:ascii="Times New Roman" w:hAnsi="Times New Roman"/>
          <w:b w:val="0"/>
        </w:rPr>
        <w:t>ion to view and access the data</w:t>
      </w:r>
    </w:p>
    <w:p w:rsidR="002C1F3E" w:rsidRDefault="00677255" w:rsidP="00677255">
      <w:pPr>
        <w:ind w:left="720"/>
      </w:pPr>
      <w:r>
        <w:t>-Data must already exist i</w:t>
      </w:r>
      <w:r w:rsidR="00892FCA">
        <w:t>n database to be accessed</w:t>
      </w:r>
    </w:p>
    <w:p w:rsidR="00DC2BBF" w:rsidRDefault="00DC2BBF" w:rsidP="00677255">
      <w:pPr>
        <w:ind w:left="720"/>
      </w:pPr>
      <w:r>
        <w:t>-User must have access to Mail Munch</w:t>
      </w:r>
    </w:p>
    <w:p w:rsidR="002C1F3E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:rsidR="002C1F3E" w:rsidRPr="00870FB5" w:rsidRDefault="006312D7">
      <w:pPr>
        <w:pStyle w:val="Heading2"/>
        <w:widowControl/>
        <w:rPr>
          <w:rFonts w:ascii="Times New Roman" w:hAnsi="Times New Roman"/>
        </w:rPr>
      </w:pPr>
      <w:bookmarkStart w:id="21" w:name="_Toc423410254"/>
      <w:bookmarkStart w:id="22" w:name="_Toc425054513"/>
      <w:bookmarkStart w:id="23" w:name="_Toc494515314"/>
      <w:r w:rsidRPr="00870FB5">
        <w:rPr>
          <w:rFonts w:ascii="Times New Roman" w:hAnsi="Times New Roman"/>
          <w:b w:val="0"/>
        </w:rPr>
        <w:t>User must be logged into the system with appropriate credentials.</w:t>
      </w:r>
      <w:r w:rsidR="00AE19B8" w:rsidRPr="00870FB5">
        <w:rPr>
          <w:rFonts w:ascii="Times New Roman" w:hAnsi="Times New Roman"/>
        </w:rPr>
        <w:t xml:space="preserve"> </w:t>
      </w:r>
      <w:bookmarkEnd w:id="21"/>
      <w:bookmarkEnd w:id="22"/>
      <w:bookmarkEnd w:id="23"/>
    </w:p>
    <w:p w:rsidR="002C1F3E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:rsidR="002C1F3E" w:rsidRPr="00870FB5" w:rsidRDefault="00DC2BBF">
      <w:pPr>
        <w:pStyle w:val="Heading2"/>
        <w:widowControl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Email is sent.</w:t>
      </w:r>
    </w:p>
    <w:p w:rsidR="002C1F3E" w:rsidRDefault="00AE19B8">
      <w:pPr>
        <w:pStyle w:val="Heading1"/>
      </w:pPr>
      <w:bookmarkStart w:id="27" w:name="_Toc494515317"/>
      <w:r>
        <w:t>Extension Points</w:t>
      </w:r>
      <w:bookmarkEnd w:id="27"/>
    </w:p>
    <w:p w:rsidR="002C1F3E" w:rsidRPr="00870FB5" w:rsidRDefault="00870FB5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There are no extension points.</w:t>
      </w:r>
    </w:p>
    <w:p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080" w:rsidRDefault="00154080">
      <w:pPr>
        <w:spacing w:line="240" w:lineRule="auto"/>
      </w:pPr>
      <w:r>
        <w:separator/>
      </w:r>
    </w:p>
  </w:endnote>
  <w:endnote w:type="continuationSeparator" w:id="0">
    <w:p w:rsidR="00154080" w:rsidRDefault="00154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1F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525F">
            <w:t xml:space="preserve">Quality Control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16B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2C1F3E" w:rsidRDefault="002C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080" w:rsidRDefault="00154080">
      <w:pPr>
        <w:spacing w:line="240" w:lineRule="auto"/>
      </w:pPr>
      <w:r>
        <w:separator/>
      </w:r>
    </w:p>
  </w:footnote>
  <w:footnote w:type="continuationSeparator" w:id="0">
    <w:p w:rsidR="00154080" w:rsidRDefault="00154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3E" w:rsidRDefault="002C1F3E">
    <w:pPr>
      <w:rPr>
        <w:sz w:val="24"/>
      </w:rPr>
    </w:pPr>
  </w:p>
  <w:p w:rsidR="002C1F3E" w:rsidRDefault="002C1F3E">
    <w:pPr>
      <w:pBdr>
        <w:top w:val="single" w:sz="6" w:space="1" w:color="auto"/>
      </w:pBdr>
      <w:rPr>
        <w:sz w:val="24"/>
      </w:rPr>
    </w:pPr>
  </w:p>
  <w:p w:rsidR="002C1F3E" w:rsidRDefault="000B52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Quality Control</w:t>
    </w:r>
  </w:p>
  <w:p w:rsidR="002C1F3E" w:rsidRDefault="002C1F3E">
    <w:pPr>
      <w:pBdr>
        <w:bottom w:val="single" w:sz="6" w:space="1" w:color="auto"/>
      </w:pBdr>
      <w:jc w:val="right"/>
      <w:rPr>
        <w:sz w:val="24"/>
      </w:rPr>
    </w:pPr>
  </w:p>
  <w:p w:rsidR="002C1F3E" w:rsidRDefault="002C1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F3E">
      <w:tc>
        <w:tcPr>
          <w:tcW w:w="6379" w:type="dxa"/>
        </w:tcPr>
        <w:p w:rsidR="002C1F3E" w:rsidRDefault="000B525F">
          <w:r>
            <w:t xml:space="preserve">Surgery </w:t>
          </w:r>
          <w:proofErr w:type="gramStart"/>
          <w:r>
            <w:t>On</w:t>
          </w:r>
          <w:proofErr w:type="gramEnd"/>
          <w:r>
            <w:t xml:space="preserve"> Sunday</w:t>
          </w:r>
        </w:p>
      </w:tc>
      <w:tc>
        <w:tcPr>
          <w:tcW w:w="3179" w:type="dxa"/>
        </w:tcPr>
        <w:p w:rsidR="002C1F3E" w:rsidRDefault="000B52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C1F3E">
      <w:tc>
        <w:tcPr>
          <w:tcW w:w="6379" w:type="dxa"/>
        </w:tcPr>
        <w:p w:rsidR="002C1F3E" w:rsidRDefault="0015408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DC2BBF" w:rsidRPr="00DC2BBF">
            <w:t>Send Thank You Ema</w:t>
          </w:r>
          <w:r w:rsidR="00DC2BBF">
            <w:t>ils to Appropriate</w:t>
          </w:r>
          <w:r w:rsidR="005E3E5D" w:rsidRPr="005E3E5D">
            <w:t xml:space="preserve"> Interpreter(s)</w:t>
          </w:r>
          <w:r>
            <w:fldChar w:fldCharType="end"/>
          </w:r>
        </w:p>
      </w:tc>
      <w:tc>
        <w:tcPr>
          <w:tcW w:w="3179" w:type="dxa"/>
        </w:tcPr>
        <w:p w:rsidR="002C1F3E" w:rsidRDefault="000B525F">
          <w:r>
            <w:t xml:space="preserve">  Date:  10/23/2017</w:t>
          </w:r>
        </w:p>
      </w:tc>
    </w:tr>
    <w:tr w:rsidR="002C1F3E">
      <w:tc>
        <w:tcPr>
          <w:tcW w:w="9558" w:type="dxa"/>
          <w:gridSpan w:val="2"/>
        </w:tcPr>
        <w:p w:rsidR="002C1F3E" w:rsidRDefault="002C1F3E"/>
      </w:tc>
    </w:tr>
  </w:tbl>
  <w:p w:rsidR="002C1F3E" w:rsidRDefault="002C1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FD3A19"/>
    <w:multiLevelType w:val="multilevel"/>
    <w:tmpl w:val="3E768C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B9139F"/>
    <w:multiLevelType w:val="hybridMultilevel"/>
    <w:tmpl w:val="E4EC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7C2"/>
    <w:multiLevelType w:val="hybridMultilevel"/>
    <w:tmpl w:val="00E0F13A"/>
    <w:lvl w:ilvl="0" w:tplc="7A7425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A5BED"/>
    <w:rsid w:val="000B525F"/>
    <w:rsid w:val="000E5E25"/>
    <w:rsid w:val="00154080"/>
    <w:rsid w:val="00251AFD"/>
    <w:rsid w:val="002C1F3E"/>
    <w:rsid w:val="005836AA"/>
    <w:rsid w:val="005D6C6F"/>
    <w:rsid w:val="005E3E5D"/>
    <w:rsid w:val="006312D7"/>
    <w:rsid w:val="00677255"/>
    <w:rsid w:val="00743DCF"/>
    <w:rsid w:val="008116B9"/>
    <w:rsid w:val="00870FB5"/>
    <w:rsid w:val="00892FCA"/>
    <w:rsid w:val="009B0ED2"/>
    <w:rsid w:val="00A02CAA"/>
    <w:rsid w:val="00A41D02"/>
    <w:rsid w:val="00AE19B8"/>
    <w:rsid w:val="00B361F2"/>
    <w:rsid w:val="00BE0838"/>
    <w:rsid w:val="00CA0558"/>
    <w:rsid w:val="00D3366E"/>
    <w:rsid w:val="00DC2BBF"/>
    <w:rsid w:val="00DC3DA8"/>
    <w:rsid w:val="00E3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3BE036"/>
  <w15:docId w15:val="{BF12BC5C-A4F0-4014-9BD0-362D7A0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B0ED2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Damon Quire</cp:lastModifiedBy>
  <cp:revision>6</cp:revision>
  <cp:lastPrinted>1900-01-01T05:00:00Z</cp:lastPrinted>
  <dcterms:created xsi:type="dcterms:W3CDTF">2017-10-23T18:09:00Z</dcterms:created>
  <dcterms:modified xsi:type="dcterms:W3CDTF">2017-10-24T14:53:00Z</dcterms:modified>
</cp:coreProperties>
</file>