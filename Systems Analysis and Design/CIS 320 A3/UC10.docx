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E" w:rsidRDefault="000B525F">
      <w:pPr>
        <w:pStyle w:val="Title"/>
        <w:jc w:val="right"/>
      </w:pPr>
      <w:r>
        <w:t xml:space="preserve">Surgery </w:t>
      </w:r>
      <w:proofErr w:type="gramStart"/>
      <w:r>
        <w:t>On</w:t>
      </w:r>
      <w:proofErr w:type="gramEnd"/>
      <w:r>
        <w:t xml:space="preserve"> Sunday</w:t>
      </w:r>
    </w:p>
    <w:p w:rsidR="002C1F3E" w:rsidRDefault="00C1367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 xml:space="preserve">Use Case Specification: </w:t>
      </w:r>
      <w:r w:rsidR="005E3E5D">
        <w:t xml:space="preserve">Schedule Event </w:t>
      </w:r>
      <w:proofErr w:type="gramStart"/>
      <w:r w:rsidR="005E3E5D">
        <w:t>With</w:t>
      </w:r>
      <w:proofErr w:type="gramEnd"/>
      <w:r w:rsidR="005E3E5D">
        <w:t xml:space="preserve"> </w:t>
      </w:r>
      <w:r w:rsidR="0038692E">
        <w:t>Non-Clinical Volunteers</w:t>
      </w:r>
      <w:r>
        <w:fldChar w:fldCharType="end"/>
      </w:r>
    </w:p>
    <w:p w:rsidR="002C1F3E" w:rsidRDefault="002C1F3E">
      <w:pPr>
        <w:pStyle w:val="Title"/>
        <w:jc w:val="right"/>
      </w:pPr>
    </w:p>
    <w:p w:rsidR="002C1F3E" w:rsidRDefault="000B525F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C1F3E" w:rsidRDefault="002C1F3E"/>
    <w:p w:rsidR="002C1F3E" w:rsidRDefault="002C1F3E"/>
    <w:p w:rsidR="002C1F3E" w:rsidRDefault="002C1F3E">
      <w:pPr>
        <w:pStyle w:val="BodyText"/>
      </w:pPr>
    </w:p>
    <w:p w:rsidR="002C1F3E" w:rsidRDefault="002C1F3E">
      <w:pPr>
        <w:pStyle w:val="BodyText"/>
      </w:pPr>
    </w:p>
    <w:p w:rsidR="002C1F3E" w:rsidRDefault="002C1F3E">
      <w:pPr>
        <w:sectPr w:rsidR="002C1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C1F3E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C1F3E"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C1F3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C1F3E"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10/23/2017</w:t>
            </w:r>
          </w:p>
        </w:tc>
        <w:tc>
          <w:tcPr>
            <w:tcW w:w="1152" w:type="dxa"/>
          </w:tcPr>
          <w:p w:rsidR="002C1F3E" w:rsidRDefault="000B52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C1F3E" w:rsidRDefault="00BE0838">
            <w:pPr>
              <w:pStyle w:val="Tabletext"/>
            </w:pPr>
            <w:r w:rsidRPr="00BE0838">
              <w:t xml:space="preserve"> </w:t>
            </w:r>
            <w:r w:rsidR="00337683">
              <w:t xml:space="preserve">Schedule Event </w:t>
            </w:r>
            <w:proofErr w:type="gramStart"/>
            <w:r w:rsidR="00337683">
              <w:t>With</w:t>
            </w:r>
            <w:proofErr w:type="gramEnd"/>
            <w:r w:rsidR="00337683">
              <w:t xml:space="preserve"> Non-Clinical Volunteers</w:t>
            </w:r>
          </w:p>
        </w:tc>
        <w:tc>
          <w:tcPr>
            <w:tcW w:w="2304" w:type="dxa"/>
          </w:tcPr>
          <w:p w:rsidR="002C1F3E" w:rsidRDefault="000B525F">
            <w:pPr>
              <w:pStyle w:val="Tabletext"/>
            </w:pPr>
            <w:r>
              <w:t>Damon Quire</w:t>
            </w: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  <w:tr w:rsidR="002C1F3E"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  <w:tc>
          <w:tcPr>
            <w:tcW w:w="1152" w:type="dxa"/>
          </w:tcPr>
          <w:p w:rsidR="002C1F3E" w:rsidRDefault="002C1F3E">
            <w:pPr>
              <w:pStyle w:val="Tabletext"/>
            </w:pPr>
          </w:p>
        </w:tc>
        <w:tc>
          <w:tcPr>
            <w:tcW w:w="3744" w:type="dxa"/>
          </w:tcPr>
          <w:p w:rsidR="002C1F3E" w:rsidRDefault="002C1F3E">
            <w:pPr>
              <w:pStyle w:val="Tabletext"/>
            </w:pPr>
          </w:p>
        </w:tc>
        <w:tc>
          <w:tcPr>
            <w:tcW w:w="2304" w:type="dxa"/>
          </w:tcPr>
          <w:p w:rsidR="002C1F3E" w:rsidRDefault="002C1F3E">
            <w:pPr>
              <w:pStyle w:val="Tabletext"/>
            </w:pPr>
          </w:p>
        </w:tc>
      </w:tr>
    </w:tbl>
    <w:p w:rsidR="002C1F3E" w:rsidRDefault="002C1F3E"/>
    <w:p w:rsidR="002C1F3E" w:rsidRDefault="00AE19B8">
      <w:pPr>
        <w:pStyle w:val="Title"/>
      </w:pPr>
      <w:r>
        <w:br w:type="page"/>
      </w:r>
      <w:r>
        <w:lastRenderedPageBreak/>
        <w:t>Table of Contents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337683">
        <w:t>Schedule Event With Non-Clinical Volunteers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In, Information Must be Available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870FB5">
        <w:rPr>
          <w:noProof/>
        </w:rPr>
        <w:t>User Must be Logged In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5E3E5D">
        <w:rPr>
          <w:noProof/>
        </w:rPr>
        <w:t>Event is Scheduled</w:t>
      </w:r>
      <w:r>
        <w:rPr>
          <w:noProof/>
        </w:rPr>
        <w:tab/>
      </w:r>
      <w:r w:rsidR="00870FB5">
        <w:rPr>
          <w:noProof/>
        </w:rPr>
        <w:t>4</w:t>
      </w:r>
    </w:p>
    <w:p w:rsidR="002C1F3E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870FB5">
        <w:rPr>
          <w:noProof/>
        </w:rPr>
        <w:t>4</w:t>
      </w:r>
    </w:p>
    <w:p w:rsidR="009B0ED2" w:rsidRDefault="00AE19B8" w:rsidP="009B0ED2">
      <w:pPr>
        <w:pStyle w:val="Title"/>
        <w:jc w:val="righ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836AA">
        <w:lastRenderedPageBreak/>
        <w:fldChar w:fldCharType="begin"/>
      </w:r>
      <w:r w:rsidR="005836AA">
        <w:instrText xml:space="preserve">title  \* Mergeformat </w:instrText>
      </w:r>
      <w:r w:rsidR="005836AA">
        <w:fldChar w:fldCharType="separate"/>
      </w:r>
      <w:r w:rsidR="00CA0558">
        <w:t xml:space="preserve">Use Case Specification: </w:t>
      </w:r>
      <w:r w:rsidR="00957C87">
        <w:fldChar w:fldCharType="begin"/>
      </w:r>
      <w:r w:rsidR="00957C87">
        <w:instrText xml:space="preserve">title  \* Mergeformat </w:instrText>
      </w:r>
      <w:r w:rsidR="00957C87">
        <w:fldChar w:fldCharType="separate"/>
      </w:r>
      <w:r w:rsidR="009B0ED2">
        <w:t xml:space="preserve"> </w:t>
      </w:r>
      <w:r w:rsidR="00337683">
        <w:t xml:space="preserve">Schedule Event With Non-Clinical Volunteers </w:t>
      </w:r>
      <w:r w:rsidR="00957C87">
        <w:fldChar w:fldCharType="end"/>
      </w:r>
    </w:p>
    <w:p w:rsidR="002C1F3E" w:rsidRDefault="005836AA">
      <w:pPr>
        <w:pStyle w:val="Title"/>
      </w:pPr>
      <w:r>
        <w:fldChar w:fldCharType="end"/>
      </w:r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2C1F3E" w:rsidRDefault="002C1F3E">
      <w:pPr>
        <w:pStyle w:val="InfoBlue"/>
      </w:pPr>
    </w:p>
    <w:p w:rsidR="002C1F3E" w:rsidRDefault="00337683" w:rsidP="005E3E5D">
      <w:pPr>
        <w:pStyle w:val="Heading1"/>
      </w:pPr>
      <w:bookmarkStart w:id="2" w:name="_Toc423410238"/>
      <w:bookmarkStart w:id="3" w:name="_Toc425054504"/>
      <w:r>
        <w:t xml:space="preserve">Schedule Event </w:t>
      </w:r>
      <w:proofErr w:type="gramStart"/>
      <w:r>
        <w:t>With</w:t>
      </w:r>
      <w:proofErr w:type="gramEnd"/>
      <w:r>
        <w:t xml:space="preserve"> Non-Clinical Volunteers</w:t>
      </w:r>
      <w:r w:rsidRPr="005E3E5D">
        <w:t xml:space="preserve"> </w:t>
      </w:r>
    </w:p>
    <w:p w:rsidR="002C1F3E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2C1F3E" w:rsidRPr="009B0ED2" w:rsidRDefault="009B0ED2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 xml:space="preserve">The objective of this use case is to show how a program coordinator would go about </w:t>
      </w:r>
      <w:r w:rsidR="005E3E5D">
        <w:rPr>
          <w:i w:val="0"/>
          <w:color w:val="auto"/>
        </w:rPr>
        <w:t>scheduling an event with the</w:t>
      </w:r>
      <w:r>
        <w:rPr>
          <w:i w:val="0"/>
          <w:color w:val="auto"/>
        </w:rPr>
        <w:t xml:space="preserve"> available </w:t>
      </w:r>
      <w:r w:rsidR="00337683">
        <w:rPr>
          <w:i w:val="0"/>
          <w:color w:val="auto"/>
        </w:rPr>
        <w:t>volunteers</w:t>
      </w:r>
      <w:r>
        <w:rPr>
          <w:i w:val="0"/>
          <w:color w:val="auto"/>
        </w:rPr>
        <w:t xml:space="preserve">. This is necessary so that SOS can appropriately assign the correct </w:t>
      </w:r>
      <w:r w:rsidR="0055609B">
        <w:rPr>
          <w:i w:val="0"/>
          <w:color w:val="auto"/>
        </w:rPr>
        <w:t>non-clinical</w:t>
      </w:r>
      <w:r>
        <w:rPr>
          <w:i w:val="0"/>
          <w:color w:val="auto"/>
        </w:rPr>
        <w:t xml:space="preserve"> based on the patient’s surgery </w:t>
      </w:r>
      <w:r w:rsidR="00337683">
        <w:rPr>
          <w:i w:val="0"/>
          <w:color w:val="auto"/>
        </w:rPr>
        <w:t>availability of the volunteer</w:t>
      </w:r>
      <w:r>
        <w:rPr>
          <w:i w:val="0"/>
          <w:color w:val="auto"/>
        </w:rPr>
        <w:t xml:space="preserve">. This way, instead of manually searching through </w:t>
      </w:r>
      <w:proofErr w:type="gramStart"/>
      <w:r>
        <w:rPr>
          <w:i w:val="0"/>
          <w:color w:val="auto"/>
        </w:rPr>
        <w:t>all of</w:t>
      </w:r>
      <w:proofErr w:type="gramEnd"/>
      <w:r>
        <w:rPr>
          <w:i w:val="0"/>
          <w:color w:val="auto"/>
        </w:rPr>
        <w:t xml:space="preserve"> the files available on </w:t>
      </w:r>
      <w:r w:rsidR="00337683">
        <w:rPr>
          <w:i w:val="0"/>
          <w:color w:val="auto"/>
        </w:rPr>
        <w:t>volunteers</w:t>
      </w:r>
      <w:r>
        <w:rPr>
          <w:i w:val="0"/>
          <w:color w:val="auto"/>
        </w:rPr>
        <w:t xml:space="preserve">, they instead </w:t>
      </w:r>
      <w:r w:rsidR="00892FCA">
        <w:rPr>
          <w:i w:val="0"/>
          <w:color w:val="auto"/>
        </w:rPr>
        <w:t xml:space="preserve">access all of the qualified </w:t>
      </w:r>
      <w:r w:rsidR="00337683">
        <w:rPr>
          <w:i w:val="0"/>
          <w:color w:val="auto"/>
        </w:rPr>
        <w:t>volunteers</w:t>
      </w:r>
      <w:r w:rsidR="00892FCA">
        <w:rPr>
          <w:i w:val="0"/>
          <w:color w:val="auto"/>
        </w:rPr>
        <w:t xml:space="preserve"> </w:t>
      </w:r>
      <w:r w:rsidR="005E3E5D">
        <w:rPr>
          <w:i w:val="0"/>
          <w:color w:val="auto"/>
        </w:rPr>
        <w:t>and can schedule the event with those available and qualified.</w:t>
      </w:r>
    </w:p>
    <w:p w:rsidR="002C1F3E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2C1F3E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A user wants to </w:t>
      </w:r>
      <w:r w:rsidR="005E3E5D">
        <w:t>schedule an event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>Program Coordinator logs in with their authorization</w:t>
      </w:r>
    </w:p>
    <w:p w:rsidR="009B0ED2" w:rsidRDefault="009B0ED2" w:rsidP="009B0ED2">
      <w:pPr>
        <w:pStyle w:val="ListParagraph"/>
        <w:numPr>
          <w:ilvl w:val="0"/>
          <w:numId w:val="23"/>
        </w:numPr>
      </w:pPr>
      <w:r>
        <w:t xml:space="preserve">Program Coordinator navigates to </w:t>
      </w:r>
      <w:r w:rsidR="005E3E5D">
        <w:t>schedule event tab</w:t>
      </w:r>
    </w:p>
    <w:p w:rsidR="009D5712" w:rsidRDefault="009D5712" w:rsidP="009D5712">
      <w:pPr>
        <w:pStyle w:val="ListParagraph"/>
        <w:numPr>
          <w:ilvl w:val="0"/>
          <w:numId w:val="23"/>
        </w:numPr>
      </w:pPr>
      <w:r>
        <w:t>Program Coordinator fills out date of event field</w:t>
      </w:r>
    </w:p>
    <w:p w:rsidR="009D5712" w:rsidRDefault="009D5712" w:rsidP="009D5712">
      <w:pPr>
        <w:pStyle w:val="ListParagraph"/>
        <w:numPr>
          <w:ilvl w:val="0"/>
          <w:numId w:val="23"/>
        </w:numPr>
      </w:pPr>
      <w:r>
        <w:t>Program Coordinator fills out location of event field</w:t>
      </w:r>
    </w:p>
    <w:p w:rsidR="009D5712" w:rsidRDefault="009D5712" w:rsidP="009D5712">
      <w:pPr>
        <w:pStyle w:val="ListParagraph"/>
        <w:numPr>
          <w:ilvl w:val="0"/>
          <w:numId w:val="23"/>
        </w:numPr>
      </w:pPr>
      <w:r>
        <w:t>Program Coordinator fills out patient field</w:t>
      </w:r>
    </w:p>
    <w:p w:rsidR="009D5712" w:rsidRDefault="009D5712" w:rsidP="009D5712">
      <w:pPr>
        <w:pStyle w:val="ListParagraph"/>
        <w:numPr>
          <w:ilvl w:val="0"/>
          <w:numId w:val="23"/>
        </w:numPr>
      </w:pPr>
      <w:r>
        <w:t>Program Coordinator fills out selected nurses field</w:t>
      </w:r>
    </w:p>
    <w:p w:rsidR="009D5712" w:rsidRDefault="009D5712" w:rsidP="009D5712">
      <w:pPr>
        <w:pStyle w:val="ListParagraph"/>
        <w:numPr>
          <w:ilvl w:val="0"/>
          <w:numId w:val="23"/>
        </w:numPr>
      </w:pPr>
      <w:r>
        <w:t>Program Coordinator fills out surgeon field</w:t>
      </w:r>
    </w:p>
    <w:p w:rsidR="009D5712" w:rsidRDefault="009D5712" w:rsidP="009D5712">
      <w:pPr>
        <w:pStyle w:val="ListParagraph"/>
        <w:numPr>
          <w:ilvl w:val="0"/>
          <w:numId w:val="23"/>
        </w:numPr>
      </w:pPr>
      <w:r>
        <w:t>Program Coordinator fills out selected interpreter field</w:t>
      </w:r>
    </w:p>
    <w:p w:rsidR="009B0ED2" w:rsidRDefault="00677255" w:rsidP="009B0ED2">
      <w:pPr>
        <w:pStyle w:val="ListParagraph"/>
        <w:numPr>
          <w:ilvl w:val="0"/>
          <w:numId w:val="23"/>
        </w:numPr>
      </w:pPr>
      <w:r>
        <w:t xml:space="preserve">Program Coordinator </w:t>
      </w:r>
      <w:r w:rsidR="005E3E5D">
        <w:t xml:space="preserve">navigates to </w:t>
      </w:r>
      <w:r w:rsidR="0055609B">
        <w:t xml:space="preserve">non-clinical </w:t>
      </w:r>
      <w:r w:rsidR="00337683">
        <w:t>volunteer</w:t>
      </w:r>
      <w:r w:rsidR="005E3E5D">
        <w:t xml:space="preserve"> section</w:t>
      </w:r>
    </w:p>
    <w:p w:rsidR="009D5712" w:rsidRDefault="009D5712" w:rsidP="009D5712">
      <w:pPr>
        <w:pStyle w:val="ListParagraph"/>
        <w:numPr>
          <w:ilvl w:val="0"/>
          <w:numId w:val="23"/>
        </w:numPr>
      </w:pPr>
      <w:r>
        <w:t>Program Coordinator fills out selected non-clinical volunteers field</w:t>
      </w:r>
    </w:p>
    <w:p w:rsidR="00892FCA" w:rsidRDefault="00892FCA" w:rsidP="009B0ED2">
      <w:pPr>
        <w:pStyle w:val="ListParagraph"/>
        <w:numPr>
          <w:ilvl w:val="0"/>
          <w:numId w:val="23"/>
        </w:numPr>
      </w:pPr>
      <w:bookmarkStart w:id="11" w:name="_GoBack"/>
      <w:bookmarkEnd w:id="11"/>
      <w:r>
        <w:t xml:space="preserve">Program Coordinator </w:t>
      </w:r>
      <w:r w:rsidR="005E3E5D">
        <w:t>clicks submit/schedule</w:t>
      </w:r>
    </w:p>
    <w:p w:rsidR="00892FCA" w:rsidRPr="009B0ED2" w:rsidRDefault="00892FCA" w:rsidP="009B0ED2">
      <w:pPr>
        <w:pStyle w:val="ListParagraph"/>
        <w:numPr>
          <w:ilvl w:val="0"/>
          <w:numId w:val="23"/>
        </w:numPr>
      </w:pPr>
      <w:r>
        <w:t>Program Coordinator logs out of system</w:t>
      </w:r>
    </w:p>
    <w:p w:rsidR="002C1F3E" w:rsidRDefault="00AE19B8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</w:p>
    <w:p w:rsidR="00677255" w:rsidRPr="00677255" w:rsidRDefault="00677255" w:rsidP="00677255">
      <w:pPr>
        <w:ind w:left="720"/>
      </w:pPr>
      <w:r>
        <w:t>There are no alternative flows</w:t>
      </w:r>
    </w:p>
    <w:p w:rsidR="002C1F3E" w:rsidRDefault="00AE19B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:rsidR="002C1F3E" w:rsidRPr="00677255" w:rsidRDefault="00677255">
      <w:pPr>
        <w:pStyle w:val="Heading2"/>
        <w:widowControl/>
        <w:rPr>
          <w:rFonts w:ascii="Times New Roman" w:hAnsi="Times New Roman"/>
        </w:rPr>
      </w:pPr>
      <w:r w:rsidRPr="00677255">
        <w:rPr>
          <w:rFonts w:ascii="Times New Roman" w:hAnsi="Times New Roman"/>
        </w:rPr>
        <w:t>-</w:t>
      </w:r>
      <w:r w:rsidRPr="00677255">
        <w:rPr>
          <w:rFonts w:ascii="Times New Roman" w:hAnsi="Times New Roman"/>
          <w:b w:val="0"/>
        </w:rPr>
        <w:t>User must be logged into their account and have the proper authorizat</w:t>
      </w:r>
      <w:r w:rsidR="00892FCA">
        <w:rPr>
          <w:rFonts w:ascii="Times New Roman" w:hAnsi="Times New Roman"/>
          <w:b w:val="0"/>
        </w:rPr>
        <w:t>ion to view and access the data</w:t>
      </w:r>
    </w:p>
    <w:p w:rsidR="002C1F3E" w:rsidRDefault="00677255" w:rsidP="00677255">
      <w:pPr>
        <w:ind w:left="720"/>
      </w:pPr>
      <w:r>
        <w:t>-Data must already exist i</w:t>
      </w:r>
      <w:r w:rsidR="00892FCA">
        <w:t>n database to be accessed</w:t>
      </w:r>
    </w:p>
    <w:p w:rsidR="002C1F3E" w:rsidRDefault="00AE19B8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:rsidR="002C1F3E" w:rsidRPr="00870FB5" w:rsidRDefault="006312D7">
      <w:pPr>
        <w:pStyle w:val="Heading2"/>
        <w:widowControl/>
        <w:rPr>
          <w:rFonts w:ascii="Times New Roman" w:hAnsi="Times New Roman"/>
        </w:rPr>
      </w:pPr>
      <w:bookmarkStart w:id="21" w:name="_Toc423410254"/>
      <w:bookmarkStart w:id="22" w:name="_Toc425054513"/>
      <w:bookmarkStart w:id="23" w:name="_Toc494515314"/>
      <w:r w:rsidRPr="00870FB5">
        <w:rPr>
          <w:rFonts w:ascii="Times New Roman" w:hAnsi="Times New Roman"/>
          <w:b w:val="0"/>
        </w:rPr>
        <w:t>User must be logged into the system with appropriate credentials.</w:t>
      </w:r>
      <w:r w:rsidR="00AE19B8" w:rsidRPr="00870FB5">
        <w:rPr>
          <w:rFonts w:ascii="Times New Roman" w:hAnsi="Times New Roman"/>
        </w:rPr>
        <w:t xml:space="preserve"> </w:t>
      </w:r>
      <w:bookmarkEnd w:id="21"/>
      <w:bookmarkEnd w:id="22"/>
      <w:bookmarkEnd w:id="23"/>
    </w:p>
    <w:p w:rsidR="002C1F3E" w:rsidRDefault="00AE19B8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:rsidR="002C1F3E" w:rsidRPr="00870FB5" w:rsidRDefault="005E3E5D">
      <w:pPr>
        <w:pStyle w:val="Heading2"/>
        <w:widowControl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Event is Scheduled</w:t>
      </w:r>
    </w:p>
    <w:p w:rsidR="002C1F3E" w:rsidRDefault="00AE19B8">
      <w:pPr>
        <w:pStyle w:val="Heading1"/>
      </w:pPr>
      <w:bookmarkStart w:id="27" w:name="_Toc494515317"/>
      <w:r>
        <w:t>Extension Points</w:t>
      </w:r>
      <w:bookmarkEnd w:id="27"/>
    </w:p>
    <w:p w:rsidR="002C1F3E" w:rsidRPr="00870FB5" w:rsidRDefault="00870FB5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There are no extension points.</w:t>
      </w:r>
    </w:p>
    <w:p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C87" w:rsidRDefault="00957C87">
      <w:pPr>
        <w:spacing w:line="240" w:lineRule="auto"/>
      </w:pPr>
      <w:r>
        <w:separator/>
      </w:r>
    </w:p>
  </w:endnote>
  <w:endnote w:type="continuationSeparator" w:id="0">
    <w:p w:rsidR="00957C87" w:rsidRDefault="00957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C1F3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B525F">
            <w:t xml:space="preserve">Quality Control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D571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C1F3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2C1F3E" w:rsidRDefault="002C1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C87" w:rsidRDefault="00957C87">
      <w:pPr>
        <w:spacing w:line="240" w:lineRule="auto"/>
      </w:pPr>
      <w:r>
        <w:separator/>
      </w:r>
    </w:p>
  </w:footnote>
  <w:footnote w:type="continuationSeparator" w:id="0">
    <w:p w:rsidR="00957C87" w:rsidRDefault="00957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F3E" w:rsidRDefault="002C1F3E">
    <w:pPr>
      <w:rPr>
        <w:sz w:val="24"/>
      </w:rPr>
    </w:pPr>
  </w:p>
  <w:p w:rsidR="002C1F3E" w:rsidRDefault="002C1F3E">
    <w:pPr>
      <w:pBdr>
        <w:top w:val="single" w:sz="6" w:space="1" w:color="auto"/>
      </w:pBdr>
      <w:rPr>
        <w:sz w:val="24"/>
      </w:rPr>
    </w:pPr>
  </w:p>
  <w:p w:rsidR="002C1F3E" w:rsidRDefault="000B52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Quality Control</w:t>
    </w:r>
  </w:p>
  <w:p w:rsidR="002C1F3E" w:rsidRDefault="002C1F3E">
    <w:pPr>
      <w:pBdr>
        <w:bottom w:val="single" w:sz="6" w:space="1" w:color="auto"/>
      </w:pBdr>
      <w:jc w:val="right"/>
      <w:rPr>
        <w:sz w:val="24"/>
      </w:rPr>
    </w:pPr>
  </w:p>
  <w:p w:rsidR="002C1F3E" w:rsidRDefault="002C1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F3E">
      <w:tc>
        <w:tcPr>
          <w:tcW w:w="6379" w:type="dxa"/>
        </w:tcPr>
        <w:p w:rsidR="002C1F3E" w:rsidRDefault="000B525F">
          <w:r>
            <w:t xml:space="preserve">Surgery </w:t>
          </w:r>
          <w:proofErr w:type="gramStart"/>
          <w:r>
            <w:t>On</w:t>
          </w:r>
          <w:proofErr w:type="gramEnd"/>
          <w:r>
            <w:t xml:space="preserve"> Sunday</w:t>
          </w:r>
        </w:p>
      </w:tc>
      <w:tc>
        <w:tcPr>
          <w:tcW w:w="3179" w:type="dxa"/>
        </w:tcPr>
        <w:p w:rsidR="002C1F3E" w:rsidRDefault="000B52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C1F3E">
      <w:tc>
        <w:tcPr>
          <w:tcW w:w="6379" w:type="dxa"/>
        </w:tcPr>
        <w:p w:rsidR="002C1F3E" w:rsidRDefault="005836A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337683">
            <w:t xml:space="preserve">Schedule Event </w:t>
          </w:r>
          <w:proofErr w:type="gramStart"/>
          <w:r w:rsidR="00337683">
            <w:t>With</w:t>
          </w:r>
          <w:proofErr w:type="gramEnd"/>
          <w:r w:rsidR="00337683">
            <w:t xml:space="preserve"> Non-Clinical Volunteers </w:t>
          </w:r>
          <w:r>
            <w:fldChar w:fldCharType="end"/>
          </w:r>
        </w:p>
      </w:tc>
      <w:tc>
        <w:tcPr>
          <w:tcW w:w="3179" w:type="dxa"/>
        </w:tcPr>
        <w:p w:rsidR="002C1F3E" w:rsidRDefault="000B525F">
          <w:r>
            <w:t xml:space="preserve">  Date:  10/23/2017</w:t>
          </w:r>
        </w:p>
      </w:tc>
    </w:tr>
    <w:tr w:rsidR="002C1F3E">
      <w:tc>
        <w:tcPr>
          <w:tcW w:w="9558" w:type="dxa"/>
          <w:gridSpan w:val="2"/>
        </w:tcPr>
        <w:p w:rsidR="002C1F3E" w:rsidRDefault="002C1F3E"/>
      </w:tc>
    </w:tr>
  </w:tbl>
  <w:p w:rsidR="002C1F3E" w:rsidRDefault="002C1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FD3A19"/>
    <w:multiLevelType w:val="multilevel"/>
    <w:tmpl w:val="3E768C3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7B9139F"/>
    <w:multiLevelType w:val="hybridMultilevel"/>
    <w:tmpl w:val="E4EC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567C2"/>
    <w:multiLevelType w:val="hybridMultilevel"/>
    <w:tmpl w:val="00E0F13A"/>
    <w:lvl w:ilvl="0" w:tplc="7A74254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4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A5BED"/>
    <w:rsid w:val="000B525F"/>
    <w:rsid w:val="001F523A"/>
    <w:rsid w:val="002C1F3E"/>
    <w:rsid w:val="00337683"/>
    <w:rsid w:val="0038692E"/>
    <w:rsid w:val="0055609B"/>
    <w:rsid w:val="005836AA"/>
    <w:rsid w:val="005D6C6F"/>
    <w:rsid w:val="005E3E5D"/>
    <w:rsid w:val="006312D7"/>
    <w:rsid w:val="00677255"/>
    <w:rsid w:val="006F5EF9"/>
    <w:rsid w:val="00870FB5"/>
    <w:rsid w:val="00892FCA"/>
    <w:rsid w:val="00957C87"/>
    <w:rsid w:val="009B0ED2"/>
    <w:rsid w:val="009D5712"/>
    <w:rsid w:val="00A51A42"/>
    <w:rsid w:val="00AE19B8"/>
    <w:rsid w:val="00BE0838"/>
    <w:rsid w:val="00C1367B"/>
    <w:rsid w:val="00CA0558"/>
    <w:rsid w:val="00DC3DA8"/>
    <w:rsid w:val="00E352A6"/>
    <w:rsid w:val="00F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7960B"/>
  <w15:docId w15:val="{BF12BC5C-A4F0-4014-9BD0-362D7A06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B0ED2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9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Damon Quire</cp:lastModifiedBy>
  <cp:revision>5</cp:revision>
  <cp:lastPrinted>1900-01-01T05:00:00Z</cp:lastPrinted>
  <dcterms:created xsi:type="dcterms:W3CDTF">2017-10-23T19:29:00Z</dcterms:created>
  <dcterms:modified xsi:type="dcterms:W3CDTF">2017-10-24T15:03:00Z</dcterms:modified>
</cp:coreProperties>
</file>